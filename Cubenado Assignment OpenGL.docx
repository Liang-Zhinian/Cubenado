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E1" w:rsidRDefault="00B514E1" w:rsidP="00B514E1">
      <w:pPr>
        <w:jc w:val="center"/>
      </w:pPr>
      <w:bookmarkStart w:id="0" w:name="_GoBack"/>
      <w:bookmarkEnd w:id="0"/>
      <w:proofErr w:type="spellStart"/>
      <w:r>
        <w:rPr>
          <w:b/>
          <w:sz w:val="60"/>
          <w:szCs w:val="60"/>
          <w:u w:val="single"/>
        </w:rPr>
        <w:t>Cubenado</w:t>
      </w:r>
      <w:proofErr w:type="spellEnd"/>
      <w:r>
        <w:rPr>
          <w:b/>
          <w:sz w:val="60"/>
          <w:szCs w:val="60"/>
          <w:u w:val="single"/>
        </w:rPr>
        <w:t xml:space="preserve"> Assignment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Create a Particle System of cubes.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Disperse the Cubes in a tornado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a slider to dictate the maximum amount of cubes that will be on the screen at the same time.</w:t>
      </w:r>
      <w:r w:rsidR="00901A2D">
        <w:rPr>
          <w:sz w:val="28"/>
          <w:szCs w:val="28"/>
        </w:rPr>
        <w:t xml:space="preserve"> Have a </w:t>
      </w:r>
      <w:r w:rsidR="00EF7851">
        <w:rPr>
          <w:sz w:val="28"/>
          <w:szCs w:val="28"/>
        </w:rPr>
        <w:t>Minimum</w:t>
      </w:r>
      <w:r w:rsidR="00901A2D">
        <w:rPr>
          <w:sz w:val="28"/>
          <w:szCs w:val="28"/>
        </w:rPr>
        <w:t xml:space="preserve"> of 10 and Maximum of 10,000.</w:t>
      </w:r>
    </w:p>
    <w:p w:rsidR="00B514E1" w:rsidRDefault="00B514E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another slider to add randomness to the movement and speed of the cubes</w:t>
      </w:r>
    </w:p>
    <w:p w:rsidR="00F93321" w:rsidRDefault="00F93321" w:rsidP="00B514E1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Makes sure this </w:t>
      </w:r>
      <w:r w:rsidR="004F59EA">
        <w:rPr>
          <w:sz w:val="28"/>
          <w:szCs w:val="28"/>
        </w:rPr>
        <w:t>project can ru</w:t>
      </w:r>
      <w:r w:rsidR="00217D3B">
        <w:rPr>
          <w:sz w:val="28"/>
          <w:szCs w:val="28"/>
        </w:rPr>
        <w:t>n on a mobile device</w:t>
      </w:r>
    </w:p>
    <w:p w:rsidR="00B514E1" w:rsidRDefault="00B514E1"/>
    <w:p w:rsidR="00586761" w:rsidRDefault="00B514E1">
      <w:r>
        <w:rPr>
          <w:noProof/>
        </w:rPr>
        <w:drawing>
          <wp:inline distT="0" distB="0" distL="0" distR="0">
            <wp:extent cx="5937250" cy="2781300"/>
            <wp:effectExtent l="0" t="0" r="6350" b="0"/>
            <wp:docPr id="1" name="Picture 1" descr="C:\Users\v776385\Pictures\cube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776385\Pictures\cuben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1" w:rsidRDefault="00B514E1"/>
    <w:p w:rsidR="00B514E1" w:rsidRDefault="00901A2D">
      <w:pPr>
        <w:rPr>
          <w:sz w:val="16"/>
          <w:szCs w:val="16"/>
        </w:rPr>
      </w:pPr>
      <w:r>
        <w:rPr>
          <w:sz w:val="16"/>
          <w:szCs w:val="16"/>
        </w:rPr>
        <w:t>Extra Credit</w:t>
      </w:r>
      <w:r w:rsidR="00B514E1">
        <w:rPr>
          <w:sz w:val="16"/>
          <w:szCs w:val="16"/>
        </w:rPr>
        <w:t xml:space="preserve">: </w:t>
      </w:r>
    </w:p>
    <w:p w:rsidR="00B514E1" w:rsidRDefault="00B514E1" w:rsidP="00B514E1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1. Add buttons to the website to change the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 used on all the cubes.</w:t>
      </w:r>
    </w:p>
    <w:p w:rsidR="00B514E1" w:rsidRDefault="00B514E1" w:rsidP="00B514E1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a. Implement multiple </w:t>
      </w:r>
      <w:proofErr w:type="spellStart"/>
      <w:r>
        <w:rPr>
          <w:sz w:val="16"/>
          <w:szCs w:val="16"/>
        </w:rPr>
        <w:t>shaders</w:t>
      </w:r>
      <w:proofErr w:type="spellEnd"/>
      <w:r>
        <w:rPr>
          <w:sz w:val="16"/>
          <w:szCs w:val="16"/>
        </w:rPr>
        <w:t xml:space="preserve"> like Rim Lite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 </w:t>
      </w:r>
      <w:r w:rsidR="00EF7851">
        <w:rPr>
          <w:sz w:val="16"/>
          <w:szCs w:val="16"/>
        </w:rPr>
        <w:t>and/</w:t>
      </w:r>
      <w:r>
        <w:rPr>
          <w:sz w:val="16"/>
          <w:szCs w:val="16"/>
        </w:rPr>
        <w:t xml:space="preserve">or Toon </w:t>
      </w:r>
      <w:proofErr w:type="spellStart"/>
      <w:r>
        <w:rPr>
          <w:sz w:val="16"/>
          <w:szCs w:val="16"/>
        </w:rPr>
        <w:t>Shader</w:t>
      </w:r>
      <w:proofErr w:type="spellEnd"/>
      <w:r>
        <w:rPr>
          <w:sz w:val="16"/>
          <w:szCs w:val="16"/>
        </w:rPr>
        <w:t xml:space="preserve">. </w:t>
      </w:r>
    </w:p>
    <w:p w:rsidR="00901A2D" w:rsidRDefault="00901A2D" w:rsidP="00901A2D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2. </w:t>
      </w:r>
      <w:r w:rsidR="00217D3B">
        <w:rPr>
          <w:sz w:val="16"/>
          <w:szCs w:val="16"/>
        </w:rPr>
        <w:t>Create this assignment using Open</w:t>
      </w:r>
      <w:r>
        <w:rPr>
          <w:sz w:val="16"/>
          <w:szCs w:val="16"/>
        </w:rPr>
        <w:t>GL with no help from frameworks like THREEJS</w:t>
      </w:r>
    </w:p>
    <w:p w:rsidR="00901A2D" w:rsidRDefault="00901A2D" w:rsidP="00901A2D">
      <w:pPr>
        <w:rPr>
          <w:sz w:val="16"/>
          <w:szCs w:val="16"/>
        </w:rPr>
      </w:pPr>
      <w:r>
        <w:rPr>
          <w:sz w:val="16"/>
          <w:szCs w:val="16"/>
        </w:rPr>
        <w:tab/>
        <w:t>3. Add a Gravitational force to the cubes. You can use a physics engine or using you own fake physics to simulate gravity.</w:t>
      </w:r>
    </w:p>
    <w:p w:rsidR="00EF7851" w:rsidRDefault="00EF7851" w:rsidP="00901A2D">
      <w:pPr>
        <w:rPr>
          <w:sz w:val="16"/>
          <w:szCs w:val="16"/>
        </w:rPr>
      </w:pPr>
    </w:p>
    <w:p w:rsidR="00EF7851" w:rsidRDefault="00EF7851" w:rsidP="00901A2D">
      <w:pPr>
        <w:rPr>
          <w:sz w:val="16"/>
          <w:szCs w:val="16"/>
        </w:rPr>
      </w:pPr>
      <w:r>
        <w:rPr>
          <w:sz w:val="16"/>
          <w:szCs w:val="16"/>
        </w:rPr>
        <w:t xml:space="preserve">*Please note that you will be asked to go over your code and we will be judging it based on cleanliness and performance. </w:t>
      </w:r>
    </w:p>
    <w:p w:rsidR="00B514E1" w:rsidRDefault="00EF7851" w:rsidP="00B514E1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B514E1">
        <w:rPr>
          <w:sz w:val="16"/>
          <w:szCs w:val="16"/>
        </w:rPr>
        <w:tab/>
        <w:t xml:space="preserve"> </w:t>
      </w:r>
    </w:p>
    <w:p w:rsidR="00B514E1" w:rsidRPr="00B514E1" w:rsidRDefault="00B514E1">
      <w:pPr>
        <w:rPr>
          <w:sz w:val="16"/>
          <w:szCs w:val="16"/>
        </w:rPr>
      </w:pPr>
    </w:p>
    <w:sectPr w:rsidR="00B514E1" w:rsidRPr="00B514E1" w:rsidSect="006D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3B21"/>
    <w:multiLevelType w:val="multilevel"/>
    <w:tmpl w:val="3476FC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E1"/>
    <w:rsid w:val="00007448"/>
    <w:rsid w:val="0005435C"/>
    <w:rsid w:val="000E5DC7"/>
    <w:rsid w:val="000E65F6"/>
    <w:rsid w:val="000F18CF"/>
    <w:rsid w:val="00113D0E"/>
    <w:rsid w:val="00122E7D"/>
    <w:rsid w:val="001472F4"/>
    <w:rsid w:val="001826E4"/>
    <w:rsid w:val="001D5B67"/>
    <w:rsid w:val="00202FC6"/>
    <w:rsid w:val="00217D3B"/>
    <w:rsid w:val="002278FA"/>
    <w:rsid w:val="002358E9"/>
    <w:rsid w:val="002846B9"/>
    <w:rsid w:val="00346A31"/>
    <w:rsid w:val="003E72F2"/>
    <w:rsid w:val="004275E9"/>
    <w:rsid w:val="00436278"/>
    <w:rsid w:val="004864C6"/>
    <w:rsid w:val="004D1A68"/>
    <w:rsid w:val="004D408A"/>
    <w:rsid w:val="004F59EA"/>
    <w:rsid w:val="00547EC6"/>
    <w:rsid w:val="00586761"/>
    <w:rsid w:val="005878A6"/>
    <w:rsid w:val="005E67FD"/>
    <w:rsid w:val="00603D64"/>
    <w:rsid w:val="00616D4B"/>
    <w:rsid w:val="006404D7"/>
    <w:rsid w:val="00653F7F"/>
    <w:rsid w:val="006D2364"/>
    <w:rsid w:val="006E623E"/>
    <w:rsid w:val="007064F5"/>
    <w:rsid w:val="0072358E"/>
    <w:rsid w:val="00734636"/>
    <w:rsid w:val="007902B7"/>
    <w:rsid w:val="00794084"/>
    <w:rsid w:val="00795F8B"/>
    <w:rsid w:val="007D1E56"/>
    <w:rsid w:val="00804BAF"/>
    <w:rsid w:val="00820697"/>
    <w:rsid w:val="008346A2"/>
    <w:rsid w:val="008469FF"/>
    <w:rsid w:val="00846F8A"/>
    <w:rsid w:val="00857A2A"/>
    <w:rsid w:val="008C2658"/>
    <w:rsid w:val="00901152"/>
    <w:rsid w:val="00901340"/>
    <w:rsid w:val="00901A2D"/>
    <w:rsid w:val="00903890"/>
    <w:rsid w:val="00927579"/>
    <w:rsid w:val="00952D0B"/>
    <w:rsid w:val="00963D49"/>
    <w:rsid w:val="009C0CE9"/>
    <w:rsid w:val="00A048DE"/>
    <w:rsid w:val="00A403DF"/>
    <w:rsid w:val="00A97BAE"/>
    <w:rsid w:val="00AE2BC9"/>
    <w:rsid w:val="00B042B5"/>
    <w:rsid w:val="00B514E1"/>
    <w:rsid w:val="00BB4974"/>
    <w:rsid w:val="00BC3B4B"/>
    <w:rsid w:val="00BE2AE0"/>
    <w:rsid w:val="00C00EB4"/>
    <w:rsid w:val="00C5789A"/>
    <w:rsid w:val="00C65491"/>
    <w:rsid w:val="00C90175"/>
    <w:rsid w:val="00CD6248"/>
    <w:rsid w:val="00E44A91"/>
    <w:rsid w:val="00E4742D"/>
    <w:rsid w:val="00E55D14"/>
    <w:rsid w:val="00EB6769"/>
    <w:rsid w:val="00EC01CE"/>
    <w:rsid w:val="00EC4575"/>
    <w:rsid w:val="00ED599D"/>
    <w:rsid w:val="00EF7851"/>
    <w:rsid w:val="00F16FFA"/>
    <w:rsid w:val="00F31598"/>
    <w:rsid w:val="00F454E8"/>
    <w:rsid w:val="00F64438"/>
    <w:rsid w:val="00F7709A"/>
    <w:rsid w:val="00F93321"/>
    <w:rsid w:val="00F94087"/>
    <w:rsid w:val="00FA10AC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14E1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14E1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58FCB141.dotm</Template>
  <TotalTime>1</TotalTime>
  <Pages>1</Pages>
  <Words>127</Words>
  <Characters>729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Jaafar, Ali</dc:creator>
  <cp:lastModifiedBy>Kevin Ryan</cp:lastModifiedBy>
  <cp:revision>2</cp:revision>
  <dcterms:created xsi:type="dcterms:W3CDTF">2016-05-19T17:36:00Z</dcterms:created>
  <dcterms:modified xsi:type="dcterms:W3CDTF">2016-05-19T17:36:00Z</dcterms:modified>
</cp:coreProperties>
</file>